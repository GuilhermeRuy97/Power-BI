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E50" w:rsidRDefault="007A061C" w:rsidP="007A061C">
      <w:pPr>
        <w:spacing w:after="0"/>
        <w:jc w:val="center"/>
      </w:pPr>
      <w:bookmarkStart w:id="0" w:name="_GoBack"/>
      <w:bookmarkEnd w:id="0"/>
      <w:r w:rsidRPr="007A061C">
        <w:drawing>
          <wp:inline distT="0" distB="0" distL="0" distR="0" wp14:anchorId="7A44CF12" wp14:editId="1D04E194">
            <wp:extent cx="9771984" cy="5443268"/>
            <wp:effectExtent l="19050" t="19050" r="2032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537" cy="5446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747" w:rsidRDefault="007A061C" w:rsidP="00201747">
      <w:r w:rsidRPr="007A061C">
        <w:rPr>
          <w:b/>
          <w:bCs/>
        </w:rPr>
        <w:t>Missão:</w:t>
      </w:r>
      <w:r>
        <w:t xml:space="preserve"> Recriar o dashboard mostrado na figura acima</w:t>
      </w:r>
    </w:p>
    <w:p w:rsidR="00201747" w:rsidRPr="00650543" w:rsidRDefault="007A061C" w:rsidP="007A061C">
      <w:r w:rsidRPr="007A061C">
        <w:rPr>
          <w:b/>
          <w:bCs/>
        </w:rPr>
        <w:t>Medidas:</w:t>
      </w:r>
      <w:r>
        <w:t xml:space="preserve"> Para a implementação do dashboard criar as medidas: Comissão dos vendedores; Soma das vendas; Quantidade vendida; </w:t>
      </w:r>
      <w:proofErr w:type="gramStart"/>
      <w:r>
        <w:t>Média</w:t>
      </w:r>
      <w:proofErr w:type="gramEnd"/>
      <w:r>
        <w:t xml:space="preserve"> das vendas.</w:t>
      </w:r>
      <w:r w:rsidR="00650543">
        <w:tab/>
      </w:r>
    </w:p>
    <w:sectPr w:rsidR="00201747" w:rsidRPr="00650543" w:rsidSect="007A061C">
      <w:headerReference w:type="default" r:id="rId9"/>
      <w:footerReference w:type="default" r:id="rId10"/>
      <w:footerReference w:type="first" r:id="rId11"/>
      <w:pgSz w:w="16838" w:h="11906" w:orient="landscape" w:code="9"/>
      <w:pgMar w:top="1134" w:right="536" w:bottom="1134" w:left="567" w:header="284" w:footer="479" w:gutter="0"/>
      <w:pgNumType w:start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C5D" w:rsidRDefault="009A6C5D" w:rsidP="003A3EC1">
      <w:pPr>
        <w:spacing w:after="0" w:line="240" w:lineRule="auto"/>
      </w:pPr>
      <w:r>
        <w:separator/>
      </w:r>
    </w:p>
  </w:endnote>
  <w:endnote w:type="continuationSeparator" w:id="0">
    <w:p w:rsidR="009A6C5D" w:rsidRDefault="009A6C5D" w:rsidP="003A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orbel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2" w:rsidRPr="00C8358B" w:rsidRDefault="00E455F4" w:rsidP="00C8358B">
    <w:pPr>
      <w:pStyle w:val="font8"/>
      <w:spacing w:before="0" w:beforeAutospacing="0" w:after="0" w:afterAutospacing="0"/>
      <w:textAlignment w:val="baseline"/>
      <w:rPr>
        <w:rFonts w:ascii="Tahoma" w:hAnsi="Tahoma" w:cs="Tahoma"/>
        <w:sz w:val="16"/>
        <w:szCs w:val="16"/>
      </w:rPr>
    </w:pPr>
    <w:r w:rsidRPr="00650543">
      <w:rPr>
        <w:rFonts w:ascii="Open Sans" w:hAnsi="Open Sans" w:cs="Open Sans"/>
        <w:b/>
        <w:noProof/>
        <w:sz w:val="16"/>
        <w:szCs w:val="16"/>
        <w:bdr w:val="none" w:sz="0" w:space="0" w:color="auto" w:frame="1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6976745</wp:posOffset>
          </wp:positionH>
          <wp:positionV relativeFrom="paragraph">
            <wp:posOffset>145883</wp:posOffset>
          </wp:positionV>
          <wp:extent cx="2506980" cy="314960"/>
          <wp:effectExtent l="0" t="0" r="0" b="8890"/>
          <wp:wrapNone/>
          <wp:docPr id="32" name="Imagem 32" descr="BG-SLIDES-LEAN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G-SLIDES-LEAN-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66" t="30667" r="11749" b="52222"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1747">
      <w:rPr>
        <w:noProof/>
        <w:sz w:val="4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B62FF1" wp14:editId="0B5A3421">
              <wp:simplePos x="0" y="0"/>
              <wp:positionH relativeFrom="page">
                <wp:posOffset>-52070</wp:posOffset>
              </wp:positionH>
              <wp:positionV relativeFrom="paragraph">
                <wp:posOffset>611241</wp:posOffset>
              </wp:positionV>
              <wp:extent cx="10731399" cy="83490"/>
              <wp:effectExtent l="0" t="0" r="13335" b="12065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399" cy="83490"/>
                      </a:xfrm>
                      <a:prstGeom prst="rect">
                        <a:avLst/>
                      </a:prstGeom>
                      <a:solidFill>
                        <a:srgbClr val="F67822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C7056" id="Rectangle 1" o:spid="_x0000_s1026" style="position:absolute;margin-left:-4.1pt;margin-top:48.15pt;width:845pt;height:6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" fillcolor="#f67822" strokecolor="#f8f8f8">
              <v:stroke opacity="0"/>
              <w10:wrap anchorx="page"/>
            </v:rect>
          </w:pict>
        </mc:Fallback>
      </mc:AlternateContent>
    </w:r>
    <w:r w:rsidR="005E6E50" w:rsidRPr="00650543">
      <w:rPr>
        <w:rFonts w:ascii="Open Sans" w:hAnsi="Open Sans" w:cs="Open Sans"/>
        <w:b/>
        <w:noProof/>
        <w:sz w:val="16"/>
        <w:szCs w:val="16"/>
        <w:bdr w:val="none" w:sz="0" w:space="0" w:color="auto" w:frame="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5398770</wp:posOffset>
              </wp:positionH>
              <wp:positionV relativeFrom="paragraph">
                <wp:posOffset>1073150</wp:posOffset>
              </wp:positionV>
              <wp:extent cx="3390900" cy="147320"/>
              <wp:effectExtent l="13335" t="5715" r="5715" b="8890"/>
              <wp:wrapNone/>
              <wp:docPr id="2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90900" cy="1473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0BA58" id="Rectangle 17" o:spid="_x0000_s1026" style="position:absolute;margin-left:425.1pt;margin-top:84.5pt;width:267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" fillcolor="black" strokecolor="#f8f8f8">
              <v:stroke opacity="0"/>
            </v:rect>
          </w:pict>
        </mc:Fallback>
      </mc:AlternateContent>
    </w:r>
    <w:r w:rsidR="005E6E50" w:rsidRPr="00650543">
      <w:rPr>
        <w:rFonts w:ascii="Open Sans" w:hAnsi="Open Sans" w:cs="Open Sans"/>
        <w:b/>
        <w:noProof/>
        <w:sz w:val="16"/>
        <w:szCs w:val="16"/>
        <w:bdr w:val="none" w:sz="0" w:space="0" w:color="auto" w:frame="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5246370</wp:posOffset>
              </wp:positionH>
              <wp:positionV relativeFrom="paragraph">
                <wp:posOffset>920750</wp:posOffset>
              </wp:positionV>
              <wp:extent cx="3390900" cy="147320"/>
              <wp:effectExtent l="13335" t="5715" r="5715" b="8890"/>
              <wp:wrapNone/>
              <wp:docPr id="27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90900" cy="1473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756074" id="Rectangle 16" o:spid="_x0000_s1026" style="position:absolute;margin-left:413.1pt;margin-top:72.5pt;width:267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" fillcolor="black" strokecolor="#f8f8f8">
              <v:stroke opacity="0"/>
            </v:rect>
          </w:pict>
        </mc:Fallback>
      </mc:AlternateContent>
    </w:r>
    <w:r w:rsidR="005E6E50" w:rsidRPr="00650543">
      <w:rPr>
        <w:rFonts w:ascii="Open Sans" w:hAnsi="Open Sans" w:cs="Open Sans"/>
        <w:b/>
        <w:noProof/>
        <w:sz w:val="16"/>
        <w:szCs w:val="16"/>
        <w:bdr w:val="none" w:sz="0" w:space="0" w:color="auto" w:frame="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4309110</wp:posOffset>
              </wp:positionH>
              <wp:positionV relativeFrom="paragraph">
                <wp:posOffset>924560</wp:posOffset>
              </wp:positionV>
              <wp:extent cx="3390900" cy="147320"/>
              <wp:effectExtent l="9525" t="9525" r="9525" b="5080"/>
              <wp:wrapNone/>
              <wp:docPr id="2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90900" cy="147320"/>
                      </a:xfrm>
                      <a:prstGeom prst="rect">
                        <a:avLst/>
                      </a:prstGeom>
                      <a:solidFill>
                        <a:srgbClr val="D95D09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5CB21" id="Rectangle 15" o:spid="_x0000_s1026" style="position:absolute;margin-left:339.3pt;margin-top:72.8pt;width:267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" fillcolor="#d95d09" strokecolor="#f8f8f8">
              <v:stroke opacity="0"/>
            </v:rect>
          </w:pict>
        </mc:Fallback>
      </mc:AlternateContent>
    </w:r>
    <w:r w:rsidR="005E6E50" w:rsidRPr="00650543">
      <w:rPr>
        <w:rFonts w:ascii="Open Sans" w:hAnsi="Open Sans" w:cs="Open Sans"/>
        <w:b/>
        <w:noProof/>
        <w:sz w:val="16"/>
        <w:szCs w:val="16"/>
        <w:bdr w:val="none" w:sz="0" w:space="0" w:color="auto" w:frame="1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-415290</wp:posOffset>
              </wp:positionH>
              <wp:positionV relativeFrom="paragraph">
                <wp:posOffset>1076325</wp:posOffset>
              </wp:positionV>
              <wp:extent cx="7551420" cy="90805"/>
              <wp:effectExtent l="9525" t="8890" r="11430" b="5080"/>
              <wp:wrapNone/>
              <wp:docPr id="2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1420" cy="90805"/>
                      </a:xfrm>
                      <a:prstGeom prst="rect">
                        <a:avLst/>
                      </a:prstGeom>
                      <a:solidFill>
                        <a:srgbClr val="F67822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1D08E6" id="Rectangle 11" o:spid="_x0000_s1026" style="position:absolute;margin-left:-32.7pt;margin-top:84.75pt;width:594.6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" fillcolor="#f67822" strokecolor="#f8f8f8">
              <v:stroke opacity="0"/>
            </v:rect>
          </w:pict>
        </mc:Fallback>
      </mc:AlternateContent>
    </w:r>
    <w:r w:rsidR="005E6E50" w:rsidRPr="00650543">
      <w:rPr>
        <w:rFonts w:ascii="Open Sans" w:hAnsi="Open Sans" w:cs="Open Sans"/>
        <w:b/>
        <w:noProof/>
        <w:sz w:val="16"/>
        <w:szCs w:val="16"/>
        <w:bdr w:val="none" w:sz="0" w:space="0" w:color="auto" w:frame="1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-567690</wp:posOffset>
              </wp:positionH>
              <wp:positionV relativeFrom="paragraph">
                <wp:posOffset>923925</wp:posOffset>
              </wp:positionV>
              <wp:extent cx="7551420" cy="90805"/>
              <wp:effectExtent l="9525" t="8890" r="11430" b="5080"/>
              <wp:wrapNone/>
              <wp:docPr id="2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1420" cy="90805"/>
                      </a:xfrm>
                      <a:prstGeom prst="rect">
                        <a:avLst/>
                      </a:prstGeom>
                      <a:solidFill>
                        <a:srgbClr val="F67822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34EE6" id="Rectangle 10" o:spid="_x0000_s1026" style="position:absolute;margin-left:-44.7pt;margin-top:72.75pt;width:594.6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" fillcolor="#f67822" strokecolor="#f8f8f8">
              <v:stroke opacity="0"/>
            </v:rect>
          </w:pict>
        </mc:Fallback>
      </mc:AlternateContent>
    </w:r>
    <w:r w:rsidR="00C96CE2">
      <w:rPr>
        <w:rStyle w:val="color11"/>
        <w:rFonts w:ascii="Open Sans" w:hAnsi="Open Sans" w:cs="Open Sans"/>
        <w:sz w:val="16"/>
        <w:szCs w:val="16"/>
        <w:bdr w:val="none" w:sz="0" w:space="0" w:color="auto" w:frame="1"/>
      </w:rPr>
      <w:t>leansolutions.com.br</w:t>
    </w:r>
    <w:r w:rsidR="00FE1E2E">
      <w:rPr>
        <w:rStyle w:val="color11"/>
        <w:rFonts w:ascii="Open Sans" w:hAnsi="Open Sans" w:cs="Open Sans"/>
        <w:sz w:val="16"/>
        <w:szCs w:val="16"/>
        <w:bdr w:val="none" w:sz="0" w:space="0" w:color="auto" w:frame="1"/>
      </w:rPr>
      <w:t xml:space="preserve">                                 </w:t>
    </w:r>
    <w:r w:rsidR="00C96CE2">
      <w:rPr>
        <w:rFonts w:ascii="Tahoma" w:hAnsi="Tahoma" w:cs="Tahoma"/>
        <w:sz w:val="16"/>
        <w:szCs w:val="16"/>
      </w:rPr>
      <w:br/>
    </w:r>
    <w:r w:rsidR="00C96CE2">
      <w:rPr>
        <w:rFonts w:ascii="Open Sans" w:hAnsi="Open Sans" w:cs="Open Sans"/>
        <w:sz w:val="16"/>
        <w:szCs w:val="16"/>
        <w:bdr w:val="none" w:sz="0" w:space="0" w:color="auto" w:frame="1"/>
      </w:rPr>
      <w:t>contato@</w:t>
    </w:r>
    <w:r w:rsidR="00C96CE2">
      <w:rPr>
        <w:rStyle w:val="color11"/>
        <w:rFonts w:ascii="Open Sans" w:hAnsi="Open Sans" w:cs="Open Sans"/>
        <w:sz w:val="16"/>
        <w:szCs w:val="16"/>
        <w:bdr w:val="none" w:sz="0" w:space="0" w:color="auto" w:frame="1"/>
      </w:rPr>
      <w:t>leansolutions.com.br</w:t>
    </w:r>
    <w:r w:rsidR="00C96CE2">
      <w:rPr>
        <w:rFonts w:ascii="Open Sans" w:hAnsi="Open Sans" w:cs="Open Sans"/>
        <w:sz w:val="16"/>
        <w:szCs w:val="16"/>
        <w:bdr w:val="none" w:sz="0" w:space="0" w:color="auto" w:frame="1"/>
      </w:rPr>
      <w:br/>
    </w:r>
    <w:r w:rsidR="00C96CE2">
      <w:rPr>
        <w:rStyle w:val="color11"/>
        <w:rFonts w:ascii="Open Sans" w:hAnsi="Open Sans" w:cs="Open Sans"/>
        <w:sz w:val="16"/>
        <w:szCs w:val="16"/>
        <w:bdr w:val="none" w:sz="0" w:space="0" w:color="auto" w:frame="1"/>
      </w:rPr>
      <w:t>+55 11 98100</w:t>
    </w:r>
    <w:r w:rsidR="00FE1E2E">
      <w:rPr>
        <w:rStyle w:val="color11"/>
        <w:rFonts w:ascii="Open Sans" w:hAnsi="Open Sans" w:cs="Open Sans"/>
        <w:sz w:val="16"/>
        <w:szCs w:val="16"/>
        <w:bdr w:val="none" w:sz="0" w:space="0" w:color="auto" w:frame="1"/>
      </w:rPr>
      <w:t>-7808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4D3" w:rsidRDefault="00FF54D3">
    <w:pPr>
      <w:pStyle w:val="Rodap"/>
    </w:pPr>
    <w:proofErr w:type="spellStart"/>
    <w:r>
      <w:t>Unrestricted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C5D" w:rsidRDefault="009A6C5D" w:rsidP="003A3EC1">
      <w:pPr>
        <w:spacing w:after="0" w:line="240" w:lineRule="auto"/>
      </w:pPr>
      <w:r>
        <w:separator/>
      </w:r>
    </w:p>
  </w:footnote>
  <w:footnote w:type="continuationSeparator" w:id="0">
    <w:p w:rsidR="009A6C5D" w:rsidRDefault="009A6C5D" w:rsidP="003A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2" w:rsidRPr="00C8358B" w:rsidRDefault="007A061C" w:rsidP="00201747">
    <w:pPr>
      <w:pStyle w:val="Cabealho"/>
      <w:tabs>
        <w:tab w:val="clear" w:pos="4252"/>
        <w:tab w:val="clear" w:pos="8504"/>
        <w:tab w:val="left" w:pos="1560"/>
        <w:tab w:val="left" w:pos="5496"/>
      </w:tabs>
      <w:spacing w:after="0"/>
      <w:rPr>
        <w:rFonts w:cs="Open Sans"/>
      </w:rPr>
    </w:pPr>
    <w:r w:rsidRPr="00201747">
      <w:rPr>
        <w:noProof/>
        <w:sz w:val="48"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-722354</wp:posOffset>
              </wp:positionH>
              <wp:positionV relativeFrom="paragraph">
                <wp:posOffset>-206219</wp:posOffset>
              </wp:positionV>
              <wp:extent cx="11153954" cy="103517"/>
              <wp:effectExtent l="0" t="0" r="28575" b="10795"/>
              <wp:wrapNone/>
              <wp:docPr id="2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153954" cy="103517"/>
                      </a:xfrm>
                      <a:prstGeom prst="rect">
                        <a:avLst/>
                      </a:prstGeom>
                      <a:solidFill>
                        <a:srgbClr val="F67822"/>
                      </a:solidFill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DEDFE" id="Rectangle 1" o:spid="_x0000_s1026" style="position:absolute;margin-left:-56.9pt;margin-top:-16.25pt;width:878.25pt;height:8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" fillcolor="#f67822" strokecolor="#f8f8f8">
              <v:stroke opacity="0"/>
            </v:rect>
          </w:pict>
        </mc:Fallback>
      </mc:AlternateContent>
    </w:r>
    <w:r w:rsidR="00E455F4" w:rsidRPr="00201747">
      <w:rPr>
        <w:noProof/>
        <w:sz w:val="4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23476</wp:posOffset>
          </wp:positionV>
          <wp:extent cx="982980" cy="350520"/>
          <wp:effectExtent l="0" t="0" r="7620" b="0"/>
          <wp:wrapNone/>
          <wp:docPr id="31" name="Imagem 31" descr="logo-lean-s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-lean-s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55F4">
      <w:rPr>
        <w:rFonts w:cs="Open Sans"/>
        <w:sz w:val="48"/>
      </w:rPr>
      <w:t>Desafio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23"/>
    <w:multiLevelType w:val="hybridMultilevel"/>
    <w:tmpl w:val="C5828F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48CA"/>
    <w:multiLevelType w:val="hybridMultilevel"/>
    <w:tmpl w:val="594C10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4AC"/>
    <w:multiLevelType w:val="multilevel"/>
    <w:tmpl w:val="6B78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D1815"/>
    <w:multiLevelType w:val="multilevel"/>
    <w:tmpl w:val="4B6A7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352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DF663E"/>
    <w:multiLevelType w:val="multilevel"/>
    <w:tmpl w:val="6B787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A4104FF"/>
    <w:multiLevelType w:val="multilevel"/>
    <w:tmpl w:val="9E56F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F3F67"/>
    <w:multiLevelType w:val="multilevel"/>
    <w:tmpl w:val="37CCF302"/>
    <w:styleLink w:val="Esti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A785B"/>
    <w:multiLevelType w:val="multilevel"/>
    <w:tmpl w:val="27C28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53F3A"/>
    <w:multiLevelType w:val="multilevel"/>
    <w:tmpl w:val="8F60D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16643"/>
    <w:multiLevelType w:val="multilevel"/>
    <w:tmpl w:val="37CCF3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F06F1"/>
    <w:multiLevelType w:val="hybridMultilevel"/>
    <w:tmpl w:val="1D5C9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D63E3"/>
    <w:multiLevelType w:val="hybridMultilevel"/>
    <w:tmpl w:val="7D7C90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12363"/>
    <w:multiLevelType w:val="multilevel"/>
    <w:tmpl w:val="79705A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4FD5"/>
    <w:multiLevelType w:val="multilevel"/>
    <w:tmpl w:val="CC9E72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550C2"/>
    <w:multiLevelType w:val="multilevel"/>
    <w:tmpl w:val="C2C0E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F51BA"/>
    <w:multiLevelType w:val="multilevel"/>
    <w:tmpl w:val="4D7CF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B351A"/>
    <w:multiLevelType w:val="multilevel"/>
    <w:tmpl w:val="C9485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84E7E"/>
    <w:multiLevelType w:val="multilevel"/>
    <w:tmpl w:val="3920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A3DCB"/>
    <w:multiLevelType w:val="multilevel"/>
    <w:tmpl w:val="5AC82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9474E"/>
    <w:multiLevelType w:val="multilevel"/>
    <w:tmpl w:val="5AC82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F0E7F"/>
    <w:multiLevelType w:val="multilevel"/>
    <w:tmpl w:val="9E04A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4564F"/>
    <w:multiLevelType w:val="multilevel"/>
    <w:tmpl w:val="27C28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AA198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7A7414E"/>
    <w:multiLevelType w:val="multilevel"/>
    <w:tmpl w:val="37CCF3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63CB0"/>
    <w:multiLevelType w:val="hybridMultilevel"/>
    <w:tmpl w:val="BF383A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A40AE"/>
    <w:multiLevelType w:val="multilevel"/>
    <w:tmpl w:val="4D7CF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526549"/>
    <w:multiLevelType w:val="hybridMultilevel"/>
    <w:tmpl w:val="BF886B3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03B18"/>
    <w:multiLevelType w:val="multilevel"/>
    <w:tmpl w:val="6B787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9075AD8"/>
    <w:multiLevelType w:val="multilevel"/>
    <w:tmpl w:val="FEB40B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704F5"/>
    <w:multiLevelType w:val="multilevel"/>
    <w:tmpl w:val="0254CC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C517D"/>
    <w:multiLevelType w:val="multilevel"/>
    <w:tmpl w:val="CAD26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9431A"/>
    <w:multiLevelType w:val="multilevel"/>
    <w:tmpl w:val="6B787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2FE0243"/>
    <w:multiLevelType w:val="multilevel"/>
    <w:tmpl w:val="4B6A7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31FB6"/>
    <w:multiLevelType w:val="multilevel"/>
    <w:tmpl w:val="6B78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35A1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6DB1E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7A8670F"/>
    <w:multiLevelType w:val="multilevel"/>
    <w:tmpl w:val="E8BC16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A47BE"/>
    <w:multiLevelType w:val="multilevel"/>
    <w:tmpl w:val="34925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346D5"/>
    <w:multiLevelType w:val="multilevel"/>
    <w:tmpl w:val="6B787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426164C"/>
    <w:multiLevelType w:val="multilevel"/>
    <w:tmpl w:val="9E56F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C2E18"/>
    <w:multiLevelType w:val="multilevel"/>
    <w:tmpl w:val="27C28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4"/>
    <w:lvlOverride w:ilvl="1">
      <w:lvl w:ilvl="1">
        <w:numFmt w:val="lowerLetter"/>
        <w:lvlText w:val="%2."/>
        <w:lvlJc w:val="left"/>
      </w:lvl>
    </w:lvlOverride>
  </w:num>
  <w:num w:numId="3">
    <w:abstractNumId w:val="19"/>
  </w:num>
  <w:num w:numId="4">
    <w:abstractNumId w:val="29"/>
  </w:num>
  <w:num w:numId="5">
    <w:abstractNumId w:val="25"/>
  </w:num>
  <w:num w:numId="6">
    <w:abstractNumId w:val="0"/>
  </w:num>
  <w:num w:numId="7">
    <w:abstractNumId w:val="26"/>
  </w:num>
  <w:num w:numId="8">
    <w:abstractNumId w:val="27"/>
  </w:num>
  <w:num w:numId="9">
    <w:abstractNumId w:val="12"/>
  </w:num>
  <w:num w:numId="10">
    <w:abstractNumId w:val="24"/>
  </w:num>
  <w:num w:numId="11">
    <w:abstractNumId w:val="14"/>
  </w:num>
  <w:num w:numId="12">
    <w:abstractNumId w:val="41"/>
  </w:num>
  <w:num w:numId="13">
    <w:abstractNumId w:val="8"/>
  </w:num>
  <w:num w:numId="14">
    <w:abstractNumId w:val="22"/>
  </w:num>
  <w:num w:numId="15">
    <w:abstractNumId w:val="2"/>
  </w:num>
  <w:num w:numId="16">
    <w:abstractNumId w:val="16"/>
  </w:num>
  <w:num w:numId="17">
    <w:abstractNumId w:val="5"/>
  </w:num>
  <w:num w:numId="18">
    <w:abstractNumId w:val="31"/>
  </w:num>
  <w:num w:numId="19">
    <w:abstractNumId w:val="3"/>
  </w:num>
  <w:num w:numId="20">
    <w:abstractNumId w:val="33"/>
  </w:num>
  <w:num w:numId="21">
    <w:abstractNumId w:val="28"/>
  </w:num>
  <w:num w:numId="22">
    <w:abstractNumId w:val="20"/>
  </w:num>
  <w:num w:numId="23">
    <w:abstractNumId w:val="21"/>
  </w:num>
  <w:num w:numId="24">
    <w:abstractNumId w:val="37"/>
  </w:num>
  <w:num w:numId="25">
    <w:abstractNumId w:val="39"/>
  </w:num>
  <w:num w:numId="26">
    <w:abstractNumId w:val="32"/>
  </w:num>
  <w:num w:numId="27">
    <w:abstractNumId w:val="38"/>
  </w:num>
  <w:num w:numId="28">
    <w:abstractNumId w:val="17"/>
  </w:num>
  <w:num w:numId="29">
    <w:abstractNumId w:val="9"/>
  </w:num>
  <w:num w:numId="30">
    <w:abstractNumId w:val="13"/>
  </w:num>
  <w:num w:numId="31">
    <w:abstractNumId w:val="15"/>
  </w:num>
  <w:num w:numId="32">
    <w:abstractNumId w:val="1"/>
  </w:num>
  <w:num w:numId="33">
    <w:abstractNumId w:val="6"/>
  </w:num>
  <w:num w:numId="34">
    <w:abstractNumId w:val="30"/>
  </w:num>
  <w:num w:numId="35">
    <w:abstractNumId w:val="10"/>
  </w:num>
  <w:num w:numId="36">
    <w:abstractNumId w:val="40"/>
  </w:num>
  <w:num w:numId="37">
    <w:abstractNumId w:val="7"/>
  </w:num>
  <w:num w:numId="38">
    <w:abstractNumId w:val="18"/>
  </w:num>
  <w:num w:numId="39">
    <w:abstractNumId w:val="36"/>
  </w:num>
  <w:num w:numId="40">
    <w:abstractNumId w:val="4"/>
  </w:num>
  <w:num w:numId="41">
    <w:abstractNumId w:val="35"/>
  </w:num>
  <w:num w:numId="42">
    <w:abstractNumId w:val="23"/>
  </w:num>
  <w:num w:numId="43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>
      <o:colormru v:ext="edit" colors="#f67822,#f8f8f8,#d95d0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F4"/>
    <w:rsid w:val="00007CA4"/>
    <w:rsid w:val="00082E57"/>
    <w:rsid w:val="000A22A2"/>
    <w:rsid w:val="000A5E90"/>
    <w:rsid w:val="000D3817"/>
    <w:rsid w:val="000D54E8"/>
    <w:rsid w:val="000F09BD"/>
    <w:rsid w:val="00114428"/>
    <w:rsid w:val="00126D88"/>
    <w:rsid w:val="00136B23"/>
    <w:rsid w:val="00142171"/>
    <w:rsid w:val="00157958"/>
    <w:rsid w:val="001A6D2F"/>
    <w:rsid w:val="001D4235"/>
    <w:rsid w:val="001E12E8"/>
    <w:rsid w:val="00201747"/>
    <w:rsid w:val="00207028"/>
    <w:rsid w:val="00215621"/>
    <w:rsid w:val="002468FA"/>
    <w:rsid w:val="002472EB"/>
    <w:rsid w:val="002520FC"/>
    <w:rsid w:val="00264098"/>
    <w:rsid w:val="00292AE5"/>
    <w:rsid w:val="002B20F9"/>
    <w:rsid w:val="002D206C"/>
    <w:rsid w:val="002E544F"/>
    <w:rsid w:val="00305AAD"/>
    <w:rsid w:val="0030634A"/>
    <w:rsid w:val="0031477A"/>
    <w:rsid w:val="003327DE"/>
    <w:rsid w:val="003827B7"/>
    <w:rsid w:val="003A3EC1"/>
    <w:rsid w:val="004253E9"/>
    <w:rsid w:val="00430B00"/>
    <w:rsid w:val="00434DF4"/>
    <w:rsid w:val="004917E8"/>
    <w:rsid w:val="004B66AA"/>
    <w:rsid w:val="004E7625"/>
    <w:rsid w:val="00522D0E"/>
    <w:rsid w:val="00526F2F"/>
    <w:rsid w:val="00593544"/>
    <w:rsid w:val="005B0EEA"/>
    <w:rsid w:val="005B4C4B"/>
    <w:rsid w:val="005E6E50"/>
    <w:rsid w:val="005F1A41"/>
    <w:rsid w:val="005F6350"/>
    <w:rsid w:val="00621DD9"/>
    <w:rsid w:val="00630A3C"/>
    <w:rsid w:val="00650543"/>
    <w:rsid w:val="00682E43"/>
    <w:rsid w:val="006960FC"/>
    <w:rsid w:val="007264AB"/>
    <w:rsid w:val="007A061C"/>
    <w:rsid w:val="007B025E"/>
    <w:rsid w:val="007C05BE"/>
    <w:rsid w:val="007F4418"/>
    <w:rsid w:val="00840B4A"/>
    <w:rsid w:val="00841D2F"/>
    <w:rsid w:val="00842871"/>
    <w:rsid w:val="008A46E1"/>
    <w:rsid w:val="008D4382"/>
    <w:rsid w:val="008D75B3"/>
    <w:rsid w:val="008E3801"/>
    <w:rsid w:val="0091223E"/>
    <w:rsid w:val="00913F69"/>
    <w:rsid w:val="009A6C5D"/>
    <w:rsid w:val="009B2ABE"/>
    <w:rsid w:val="009E1B0C"/>
    <w:rsid w:val="00A03A79"/>
    <w:rsid w:val="00A45CD9"/>
    <w:rsid w:val="00A73450"/>
    <w:rsid w:val="00A93256"/>
    <w:rsid w:val="00AE1079"/>
    <w:rsid w:val="00AF5058"/>
    <w:rsid w:val="00B133D1"/>
    <w:rsid w:val="00B455DC"/>
    <w:rsid w:val="00B65284"/>
    <w:rsid w:val="00B95299"/>
    <w:rsid w:val="00BB03A1"/>
    <w:rsid w:val="00BC7F55"/>
    <w:rsid w:val="00BD2DB5"/>
    <w:rsid w:val="00BE22A7"/>
    <w:rsid w:val="00BE278C"/>
    <w:rsid w:val="00C07E64"/>
    <w:rsid w:val="00C604B5"/>
    <w:rsid w:val="00C8358B"/>
    <w:rsid w:val="00C96CE2"/>
    <w:rsid w:val="00CF50F2"/>
    <w:rsid w:val="00D67C2E"/>
    <w:rsid w:val="00D73337"/>
    <w:rsid w:val="00D76EDD"/>
    <w:rsid w:val="00D925E9"/>
    <w:rsid w:val="00DE7FF5"/>
    <w:rsid w:val="00E455F4"/>
    <w:rsid w:val="00E720E3"/>
    <w:rsid w:val="00E72265"/>
    <w:rsid w:val="00E76D8C"/>
    <w:rsid w:val="00E83082"/>
    <w:rsid w:val="00E875A4"/>
    <w:rsid w:val="00EA440E"/>
    <w:rsid w:val="00EC0EBF"/>
    <w:rsid w:val="00F07BB0"/>
    <w:rsid w:val="00F2028F"/>
    <w:rsid w:val="00F359DA"/>
    <w:rsid w:val="00F3749E"/>
    <w:rsid w:val="00F63A51"/>
    <w:rsid w:val="00F66691"/>
    <w:rsid w:val="00F70534"/>
    <w:rsid w:val="00FA1996"/>
    <w:rsid w:val="00FA5E74"/>
    <w:rsid w:val="00FA6E49"/>
    <w:rsid w:val="00FB54FA"/>
    <w:rsid w:val="00FD3950"/>
    <w:rsid w:val="00FE1E2E"/>
    <w:rsid w:val="00FE2E23"/>
    <w:rsid w:val="00FF4184"/>
    <w:rsid w:val="00FF54D3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7822,#f8f8f8,#d95d09"/>
    </o:shapedefaults>
    <o:shapelayout v:ext="edit">
      <o:idmap v:ext="edit" data="1"/>
    </o:shapelayout>
  </w:shapeDefaults>
  <w:decimalSymbol w:val=","/>
  <w:listSeparator w:val=";"/>
  <w14:docId w14:val="3719488F"/>
  <w15:docId w15:val="{936CAC64-6DA1-4F8A-80AB-E6328E2B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2AE5"/>
    <w:pPr>
      <w:spacing w:after="160" w:line="259" w:lineRule="auto"/>
      <w:jc w:val="both"/>
    </w:pPr>
    <w:rPr>
      <w:rFonts w:ascii="Open Sans" w:hAnsi="Open Sans"/>
      <w:sz w:val="22"/>
      <w:szCs w:val="22"/>
      <w:lang w:eastAsia="en-US"/>
    </w:rPr>
  </w:style>
  <w:style w:type="paragraph" w:styleId="Ttulo1">
    <w:name w:val="heading 1"/>
    <w:basedOn w:val="Ttulo"/>
    <w:next w:val="Normal"/>
    <w:link w:val="Ttulo1Char"/>
    <w:uiPriority w:val="9"/>
    <w:qFormat/>
    <w:rsid w:val="00292AE5"/>
    <w:pPr>
      <w:jc w:val="left"/>
      <w:outlineLvl w:val="0"/>
    </w:pPr>
    <w:rPr>
      <w:rFonts w:cs="Open Sans"/>
      <w:b/>
      <w:color w:val="F67822"/>
      <w:sz w:val="36"/>
      <w:szCs w:val="36"/>
      <w:shd w:val="clear" w:color="auto" w:fill="FFFFF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CE2"/>
    <w:pPr>
      <w:spacing w:before="120" w:after="120" w:line="360" w:lineRule="auto"/>
      <w:jc w:val="left"/>
      <w:outlineLvl w:val="1"/>
    </w:pPr>
    <w:rPr>
      <w:rFonts w:ascii="Open Sans Light" w:hAnsi="Open Sans Light" w:cs="Open Sans Light"/>
      <w:sz w:val="36"/>
      <w:szCs w:val="3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Hyperlink">
    <w:name w:val="Hyperlink"/>
    <w:uiPriority w:val="99"/>
    <w:unhideWhenUsed/>
    <w:rsid w:val="00630A3C"/>
    <w:rPr>
      <w:color w:val="0000FF"/>
      <w:u w:val="single"/>
    </w:rPr>
  </w:style>
  <w:style w:type="character" w:customStyle="1" w:styleId="apple-tab-span">
    <w:name w:val="apple-tab-span"/>
    <w:rsid w:val="00630A3C"/>
  </w:style>
  <w:style w:type="paragraph" w:styleId="Cabealho">
    <w:name w:val="header"/>
    <w:basedOn w:val="Normal"/>
    <w:link w:val="CabealhoChar"/>
    <w:uiPriority w:val="99"/>
    <w:unhideWhenUsed/>
    <w:rsid w:val="003A3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A3EC1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A3EC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A3EC1"/>
    <w:rPr>
      <w:rFonts w:ascii="Arial" w:hAnsi="Arial"/>
      <w:sz w:val="24"/>
      <w:szCs w:val="22"/>
      <w:lang w:eastAsia="en-US"/>
    </w:rPr>
  </w:style>
  <w:style w:type="paragraph" w:customStyle="1" w:styleId="font8">
    <w:name w:val="font_8"/>
    <w:basedOn w:val="Normal"/>
    <w:rsid w:val="00B952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character" w:customStyle="1" w:styleId="color11">
    <w:name w:val="color_11"/>
    <w:rsid w:val="00B95299"/>
  </w:style>
  <w:style w:type="paragraph" w:styleId="SemEspaamento">
    <w:name w:val="No Spacing"/>
    <w:link w:val="SemEspaamentoChar"/>
    <w:uiPriority w:val="1"/>
    <w:qFormat/>
    <w:rsid w:val="00207028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07028"/>
    <w:rPr>
      <w:rFonts w:eastAsia="Times New Roman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F70534"/>
    <w:rPr>
      <w:rFonts w:asciiTheme="majorHAnsi" w:eastAsiaTheme="majorEastAsia" w:hAnsiTheme="majorHAnsi" w:cs="Open Sans"/>
      <w:b/>
      <w:color w:val="F67822"/>
      <w:spacing w:val="-10"/>
      <w:kern w:val="28"/>
      <w:sz w:val="36"/>
      <w:szCs w:val="36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C96CE2"/>
    <w:rPr>
      <w:rFonts w:ascii="Open Sans Light" w:hAnsi="Open Sans Light" w:cs="Open Sans Light"/>
      <w:sz w:val="36"/>
      <w:szCs w:val="3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D2F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F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53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grafodaLista">
    <w:name w:val="List Paragraph"/>
    <w:basedOn w:val="Normal"/>
    <w:uiPriority w:val="34"/>
    <w:qFormat/>
    <w:rsid w:val="00D76EDD"/>
    <w:pPr>
      <w:ind w:left="720"/>
      <w:contextualSpacing/>
    </w:pPr>
  </w:style>
  <w:style w:type="numbering" w:customStyle="1" w:styleId="Estilo1">
    <w:name w:val="Estilo1"/>
    <w:uiPriority w:val="99"/>
    <w:rsid w:val="001A6D2F"/>
    <w:pPr>
      <w:numPr>
        <w:numId w:val="37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B54FA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B5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Documents\Modelos%20Personalizados%20do%20Office\Lean%20Solutions%20end%20Gy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C38F1BF7215242B3464B45B449BFAA" ma:contentTypeVersion="9" ma:contentTypeDescription="Crie um novo documento." ma:contentTypeScope="" ma:versionID="8180ae1eff5c02f960470d164fce5456">
  <xsd:schema xmlns:xsd="http://www.w3.org/2001/XMLSchema" xmlns:xs="http://www.w3.org/2001/XMLSchema" xmlns:p="http://schemas.microsoft.com/office/2006/metadata/properties" xmlns:ns2="e98d10a9-1662-4585-9b4b-84654e718146" xmlns:ns3="72c8bbf2-698d-4e03-9237-388d5714ca7c" targetNamespace="http://schemas.microsoft.com/office/2006/metadata/properties" ma:root="true" ma:fieldsID="7d65351a6746e38959c8310525e89716" ns2:_="" ns3:_="">
    <xsd:import namespace="e98d10a9-1662-4585-9b4b-84654e718146"/>
    <xsd:import namespace="72c8bbf2-698d-4e03-9237-388d5714c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d10a9-1662-4585-9b4b-84654e718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bbf2-698d-4e03-9237-388d5714c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A732EC-82E3-47F6-8E8F-3E396CA58F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153CC1-1A59-4EA2-BE0B-168FEFEE9C92}"/>
</file>

<file path=customXml/itemProps3.xml><?xml version="1.0" encoding="utf-8"?>
<ds:datastoreItem xmlns:ds="http://schemas.openxmlformats.org/officeDocument/2006/customXml" ds:itemID="{2AFBCF26-4B63-4125-B97C-4257DD62DC48}"/>
</file>

<file path=customXml/itemProps4.xml><?xml version="1.0" encoding="utf-8"?>
<ds:datastoreItem xmlns:ds="http://schemas.openxmlformats.org/officeDocument/2006/customXml" ds:itemID="{C2F74748-41A3-449D-8234-2C85A8A87DB1}"/>
</file>

<file path=docProps/app.xml><?xml version="1.0" encoding="utf-8"?>
<Properties xmlns="http://schemas.openxmlformats.org/officeDocument/2006/extended-properties" xmlns:vt="http://schemas.openxmlformats.org/officeDocument/2006/docPropsVTypes">
  <Template>Lean Solutions end Gyn.dotx</Template>
  <TotalTime>20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Lean Solutions</Company>
  <LinksUpToDate>false</LinksUpToDate>
  <CharactersWithSpaces>196</CharactersWithSpaces>
  <SharedDoc>false</SharedDoc>
  <HLinks>
    <vt:vector size="6" baseType="variant">
      <vt:variant>
        <vt:i4>2555950</vt:i4>
      </vt:variant>
      <vt:variant>
        <vt:i4>6</vt:i4>
      </vt:variant>
      <vt:variant>
        <vt:i4>0</vt:i4>
      </vt:variant>
      <vt:variant>
        <vt:i4>5</vt:i4>
      </vt:variant>
      <vt:variant>
        <vt:lpwstr>http://www.distribuidorbard.com.br/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MAIA</dc:creator>
  <cp:keywords>confidencial</cp:keywords>
  <dc:description>revisão 1.0</dc:description>
  <cp:lastModifiedBy>Filipe Maia</cp:lastModifiedBy>
  <cp:revision>2</cp:revision>
  <cp:lastPrinted>2018-05-22T18:15:00Z</cp:lastPrinted>
  <dcterms:created xsi:type="dcterms:W3CDTF">2020-02-06T16:32:00Z</dcterms:created>
  <dcterms:modified xsi:type="dcterms:W3CDTF">2020-02-06T16:52:00Z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ContentTypeId">
    <vt:lpwstr>0x01010028C38F1BF7215242B3464B45B449BFAA</vt:lpwstr>
  </property>
</Properties>
</file>